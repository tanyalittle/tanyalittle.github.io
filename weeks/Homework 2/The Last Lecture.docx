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4A7D" w14:textId="44B94C2E" w:rsidR="00F9444C" w:rsidRDefault="005E5C9E">
      <w:pPr>
        <w:pStyle w:val="NoSpacing"/>
      </w:pPr>
      <w:r>
        <w:t>Tanya Little</w:t>
      </w:r>
    </w:p>
    <w:p w14:paraId="5FEE4BF0" w14:textId="0AC8FD71" w:rsidR="00E614DD" w:rsidRDefault="005E5C9E">
      <w:pPr>
        <w:pStyle w:val="NoSpacing"/>
      </w:pPr>
      <w:r>
        <w:t>Michael Cassens</w:t>
      </w:r>
    </w:p>
    <w:p w14:paraId="53E42EAC" w14:textId="697DE12B" w:rsidR="00E614DD" w:rsidRDefault="005E5C9E">
      <w:pPr>
        <w:pStyle w:val="NoSpacing"/>
      </w:pPr>
      <w:r>
        <w:t>MART 120</w:t>
      </w:r>
      <w:r w:rsidR="00946FC5">
        <w:t>, 50</w:t>
      </w:r>
    </w:p>
    <w:p w14:paraId="73DF5951" w14:textId="700DB6AF" w:rsidR="00E614DD" w:rsidRDefault="00A90B81">
      <w:pPr>
        <w:pStyle w:val="NoSpacing"/>
      </w:pPr>
      <w:r>
        <w:t>30</w:t>
      </w:r>
      <w:r w:rsidR="005E5C9E">
        <w:t xml:space="preserve"> January 2023</w:t>
      </w:r>
    </w:p>
    <w:p w14:paraId="5A727AA6" w14:textId="723C4309" w:rsidR="00E614DD" w:rsidRDefault="00A90B81">
      <w:pPr>
        <w:pStyle w:val="Title"/>
      </w:pPr>
      <w:r>
        <w:t>The Last Lecture</w:t>
      </w:r>
    </w:p>
    <w:p w14:paraId="15D0E363" w14:textId="60F62837" w:rsidR="00946FC5" w:rsidRDefault="006D4764" w:rsidP="00A82278">
      <w:r>
        <w:t xml:space="preserve">It is genuinely difficult to describe exactly how Randy Pausch’s Last Lecture made </w:t>
      </w:r>
      <w:r w:rsidR="00E30A11">
        <w:t xml:space="preserve">me </w:t>
      </w:r>
      <w:r>
        <w:t>feel. Perhaps because I am a mother</w:t>
      </w:r>
      <w:r w:rsidR="00430885">
        <w:t xml:space="preserve"> to three young boys</w:t>
      </w:r>
      <w:r w:rsidR="00E30A11">
        <w:t>. O</w:t>
      </w:r>
      <w:r>
        <w:t xml:space="preserve">r that my children and I all have a </w:t>
      </w:r>
      <w:r w:rsidR="00D167A8">
        <w:t>rare genetic connective-tissue disease</w:t>
      </w:r>
      <w:r w:rsidR="00D76FBE">
        <w:t xml:space="preserve"> accompanied </w:t>
      </w:r>
      <w:r w:rsidR="00F46297">
        <w:t>by</w:t>
      </w:r>
      <w:r w:rsidR="00D76FBE">
        <w:t xml:space="preserve"> a plethora of </w:t>
      </w:r>
      <w:r w:rsidR="00103C7F">
        <w:t xml:space="preserve">subpar </w:t>
      </w:r>
      <w:r w:rsidR="00F46297">
        <w:t xml:space="preserve">spin-offs, </w:t>
      </w:r>
      <w:r w:rsidR="00572181">
        <w:t>including a heart aneurysm for my youngest that is a watch and wait game—I’ve never been very good at those.</w:t>
      </w:r>
      <w:r w:rsidR="009A024D">
        <w:t xml:space="preserve"> O</w:t>
      </w:r>
      <w:r w:rsidR="00D167A8">
        <w:t>r</w:t>
      </w:r>
      <w:r w:rsidR="009A024D">
        <w:t xml:space="preserve"> </w:t>
      </w:r>
      <w:r w:rsidR="00D167A8">
        <w:t>that I have severe OCD</w:t>
      </w:r>
      <w:r w:rsidR="007F1AC9">
        <w:t>, namely obsessive,</w:t>
      </w:r>
      <w:r w:rsidR="00FE6A0F">
        <w:t xml:space="preserve"> with </w:t>
      </w:r>
      <w:r w:rsidR="00BF1CAA">
        <w:t xml:space="preserve">a constant barrage of </w:t>
      </w:r>
      <w:r w:rsidR="001D72E0">
        <w:t>horrifyingly realistic</w:t>
      </w:r>
      <w:r w:rsidR="003E3129">
        <w:t>,</w:t>
      </w:r>
      <w:r w:rsidR="001D72E0">
        <w:t xml:space="preserve"> and </w:t>
      </w:r>
      <w:r w:rsidR="00A3380A">
        <w:t xml:space="preserve">morbidly </w:t>
      </w:r>
      <w:r w:rsidR="001D72E0">
        <w:t>specific</w:t>
      </w:r>
      <w:r w:rsidR="00A3380A">
        <w:t>,</w:t>
      </w:r>
      <w:r w:rsidR="001D72E0">
        <w:t xml:space="preserve"> </w:t>
      </w:r>
      <w:r w:rsidR="0058365D">
        <w:t>harming,</w:t>
      </w:r>
      <w:r w:rsidR="00FE6A0F">
        <w:t xml:space="preserve"> </w:t>
      </w:r>
      <w:r w:rsidR="00BF1CAA">
        <w:t xml:space="preserve">and sexual </w:t>
      </w:r>
      <w:r w:rsidR="00FE6A0F">
        <w:t xml:space="preserve">obsessions that cause </w:t>
      </w:r>
      <w:r w:rsidR="006F43F5">
        <w:t xml:space="preserve">an onslaught of fear, </w:t>
      </w:r>
      <w:r w:rsidR="003E3129">
        <w:t>anxiety,</w:t>
      </w:r>
      <w:r w:rsidR="006F43F5">
        <w:t xml:space="preserve"> and </w:t>
      </w:r>
      <w:r w:rsidR="00A36427">
        <w:t xml:space="preserve">the </w:t>
      </w:r>
      <w:r w:rsidR="00884E59">
        <w:t xml:space="preserve">stinging tears </w:t>
      </w:r>
      <w:r w:rsidR="005259BA">
        <w:t xml:space="preserve">brought by the </w:t>
      </w:r>
      <w:r w:rsidR="00A36427">
        <w:t>ever-pressing reality of death</w:t>
      </w:r>
      <w:r w:rsidR="009A024D">
        <w:t>. O</w:t>
      </w:r>
      <w:r w:rsidR="00DC0E66">
        <w:t xml:space="preserve">r </w:t>
      </w:r>
      <w:r w:rsidR="00DC0E66">
        <w:t xml:space="preserve">even </w:t>
      </w:r>
      <w:r w:rsidR="00DC0E66">
        <w:t>that my father has had so many near-death medical problems</w:t>
      </w:r>
      <w:r w:rsidR="00AB678D">
        <w:t>,</w:t>
      </w:r>
      <w:r w:rsidR="00DC0E66">
        <w:t xml:space="preserve"> including a major heart surgery after the massive stroke he suffered when my eldest sister committed suicide last year</w:t>
      </w:r>
      <w:r w:rsidR="009A024D">
        <w:t xml:space="preserve">. Maybe </w:t>
      </w:r>
      <w:r w:rsidR="00AB678D">
        <w:t xml:space="preserve">part of </w:t>
      </w:r>
      <w:r w:rsidR="00995895">
        <w:t xml:space="preserve">my indecision stems from my own </w:t>
      </w:r>
      <w:r w:rsidR="00111863">
        <w:t>guilt-ridd</w:t>
      </w:r>
      <w:r w:rsidR="00522A71">
        <w:t>en</w:t>
      </w:r>
      <w:r w:rsidR="00111863">
        <w:t xml:space="preserve"> </w:t>
      </w:r>
      <w:r w:rsidR="00995895">
        <w:t xml:space="preserve">ambiguity </w:t>
      </w:r>
      <w:r w:rsidR="001F7728">
        <w:t>regarding the lives</w:t>
      </w:r>
      <w:r w:rsidR="001F4F49">
        <w:t>, and thus future deaths,</w:t>
      </w:r>
      <w:r w:rsidR="001F7728">
        <w:t xml:space="preserve"> of my parents and siblings</w:t>
      </w:r>
      <w:r w:rsidR="00131C9E">
        <w:t xml:space="preserve">, especially as I am still </w:t>
      </w:r>
      <w:r w:rsidR="0058365D">
        <w:t>doing</w:t>
      </w:r>
      <w:r w:rsidR="00131C9E">
        <w:t xml:space="preserve"> C-PTSD treatment </w:t>
      </w:r>
      <w:r w:rsidR="00111863">
        <w:t xml:space="preserve">for a childhood full of </w:t>
      </w:r>
      <w:r w:rsidR="00E15773">
        <w:t>atrocities</w:t>
      </w:r>
      <w:r w:rsidR="00111863">
        <w:t xml:space="preserve"> that still haunt my sleep.</w:t>
      </w:r>
      <w:r w:rsidR="00700767">
        <w:t xml:space="preserve"> </w:t>
      </w:r>
      <w:r w:rsidR="00D8724F">
        <w:t xml:space="preserve">Conceivably, it is due to a difference in the wiring of </w:t>
      </w:r>
      <w:r w:rsidR="00FA161B">
        <w:t>my</w:t>
      </w:r>
      <w:r w:rsidR="00D8724F">
        <w:t xml:space="preserve"> brain</w:t>
      </w:r>
      <w:r w:rsidR="00FA161B">
        <w:t xml:space="preserve">, that I am autistic, even if I </w:t>
      </w:r>
      <w:r w:rsidR="00FA161B">
        <w:rPr>
          <w:b/>
          <w:bCs/>
          <w:i/>
          <w:iCs/>
        </w:rPr>
        <w:t>did</w:t>
      </w:r>
      <w:r w:rsidR="00FA161B">
        <w:t xml:space="preserve"> just </w:t>
      </w:r>
      <w:r w:rsidR="00E15773">
        <w:t xml:space="preserve">officially </w:t>
      </w:r>
      <w:r w:rsidR="008A00ED">
        <w:t>find out</w:t>
      </w:r>
      <w:r w:rsidR="00FA161B">
        <w:t xml:space="preserve">. </w:t>
      </w:r>
      <w:r w:rsidR="00700767">
        <w:t>Whichever way, I am torn</w:t>
      </w:r>
      <w:r w:rsidR="000D0E24">
        <w:t xml:space="preserve">, and Randy’s last line </w:t>
      </w:r>
      <w:r w:rsidR="00E70077">
        <w:t>did much of the tearing</w:t>
      </w:r>
      <w:r w:rsidR="00700767">
        <w:t>.</w:t>
      </w:r>
    </w:p>
    <w:p w14:paraId="423F7268" w14:textId="5CBD3510" w:rsidR="00704DE0" w:rsidRDefault="000B7BF5" w:rsidP="00A82278">
      <w:r>
        <w:t>Randy</w:t>
      </w:r>
      <w:r w:rsidR="00F64C67">
        <w:t xml:space="preserve"> Pausch</w:t>
      </w:r>
      <w:r>
        <w:t xml:space="preserve"> showed </w:t>
      </w:r>
      <w:r w:rsidR="00E70077">
        <w:t>an exuberance for life</w:t>
      </w:r>
      <w:r w:rsidR="007121B6">
        <w:t xml:space="preserve"> that I’m not accustomed to seeing. The way he described his passion</w:t>
      </w:r>
      <w:r w:rsidR="00DF3D17">
        <w:t xml:space="preserve">s and childhood dreams has left me </w:t>
      </w:r>
      <w:r w:rsidR="00FB6B72">
        <w:t xml:space="preserve">feeling hollow and </w:t>
      </w:r>
      <w:r w:rsidR="00DF3D17">
        <w:t xml:space="preserve">wanting </w:t>
      </w:r>
      <w:r w:rsidR="002819DC">
        <w:t xml:space="preserve">for </w:t>
      </w:r>
      <w:r w:rsidR="00DF3D17">
        <w:t>more</w:t>
      </w:r>
      <w:r w:rsidR="00FB6B72">
        <w:t>,</w:t>
      </w:r>
      <w:r w:rsidR="00DF3D17">
        <w:t xml:space="preserve"> pondering if I </w:t>
      </w:r>
      <w:r w:rsidR="00FB6B72">
        <w:t>can even recall any dreams</w:t>
      </w:r>
      <w:r w:rsidR="00323F3C">
        <w:t xml:space="preserve">, or if I just </w:t>
      </w:r>
      <w:r w:rsidR="002819DC">
        <w:t xml:space="preserve">simply </w:t>
      </w:r>
      <w:r w:rsidR="00323F3C">
        <w:t>existed in fight or flight</w:t>
      </w:r>
      <w:r w:rsidR="002819DC">
        <w:t>,</w:t>
      </w:r>
      <w:r w:rsidR="00323F3C">
        <w:t xml:space="preserve"> waiting for an escape. </w:t>
      </w:r>
      <w:r w:rsidR="00C81297">
        <w:t xml:space="preserve">So, because again, I am a mother, my thoughts turn toward my own children. How </w:t>
      </w:r>
      <w:r w:rsidR="00C81297">
        <w:lastRenderedPageBreak/>
        <w:t xml:space="preserve">can I further foster this </w:t>
      </w:r>
      <w:r w:rsidR="00EC7D0D">
        <w:t>vivacity</w:t>
      </w:r>
      <w:r w:rsidR="00C81297">
        <w:t xml:space="preserve"> for life an</w:t>
      </w:r>
      <w:r w:rsidR="00D631EC">
        <w:t>d</w:t>
      </w:r>
      <w:r w:rsidR="00C81297">
        <w:t xml:space="preserve"> </w:t>
      </w:r>
      <w:r w:rsidR="00C05699">
        <w:t>ever-present curiosity</w:t>
      </w:r>
      <w:r w:rsidR="00D631EC">
        <w:t xml:space="preserve"> in my boys? How can I help </w:t>
      </w:r>
      <w:r w:rsidR="00D631EC">
        <w:rPr>
          <w:b/>
          <w:bCs/>
          <w:i/>
          <w:iCs/>
        </w:rPr>
        <w:t>them</w:t>
      </w:r>
      <w:r w:rsidR="00D631EC">
        <w:t xml:space="preserve"> achieve </w:t>
      </w:r>
      <w:r w:rsidR="00D631EC">
        <w:rPr>
          <w:b/>
          <w:bCs/>
          <w:i/>
          <w:iCs/>
        </w:rPr>
        <w:t>their</w:t>
      </w:r>
      <w:r w:rsidR="00D631EC">
        <w:t xml:space="preserve"> dreams? What can I impart on them</w:t>
      </w:r>
      <w:r w:rsidR="00E63339">
        <w:t xml:space="preserve"> that will make a difference? I have grappled with this question since the moment I discovered I was pregnant with my oldest 16 years ago. How do I do </w:t>
      </w:r>
      <w:r w:rsidR="00C40BA3">
        <w:t xml:space="preserve">right by my young? </w:t>
      </w:r>
      <w:r w:rsidR="003A32D3">
        <w:t xml:space="preserve">How do I raise confident, kind, </w:t>
      </w:r>
      <w:r w:rsidR="00EE708C">
        <w:t xml:space="preserve">loving people who always feel safe and secure in the knowledge of my own </w:t>
      </w:r>
      <w:r w:rsidR="008B6C60">
        <w:t>belief in</w:t>
      </w:r>
      <w:r w:rsidR="00EE708C">
        <w:t xml:space="preserve"> them? </w:t>
      </w:r>
    </w:p>
    <w:p w14:paraId="0EC12F98" w14:textId="7ED71D74" w:rsidR="00700767" w:rsidRPr="00D631EC" w:rsidRDefault="00240B84" w:rsidP="00A82278">
      <w:r>
        <w:t>Randy helped to finally answer this question for me tonight</w:t>
      </w:r>
      <w:r w:rsidR="006511CC">
        <w:t xml:space="preserve">: I follow </w:t>
      </w:r>
      <w:r w:rsidR="006511CC" w:rsidRPr="008B6C60">
        <w:rPr>
          <w:b/>
          <w:bCs/>
          <w:i/>
          <w:iCs/>
        </w:rPr>
        <w:t>my</w:t>
      </w:r>
      <w:r w:rsidR="006511CC">
        <w:t xml:space="preserve"> childhood dreams of </w:t>
      </w:r>
      <w:r w:rsidR="00DE53B7">
        <w:t xml:space="preserve">the attention and love I </w:t>
      </w:r>
      <w:r w:rsidR="00375ED5">
        <w:t>yearned for</w:t>
      </w:r>
      <w:r w:rsidR="00DE53B7">
        <w:t xml:space="preserve"> from my own family and live vicariously through </w:t>
      </w:r>
      <w:r w:rsidR="00AC723D">
        <w:t xml:space="preserve">the hearts of my own, knowing that they will have the undying support, </w:t>
      </w:r>
      <w:r w:rsidR="00C762FF">
        <w:t xml:space="preserve">belief, </w:t>
      </w:r>
      <w:r w:rsidR="00B62DB4">
        <w:t xml:space="preserve">engagement, </w:t>
      </w:r>
      <w:r w:rsidR="0004429F">
        <w:t>devotion</w:t>
      </w:r>
      <w:r w:rsidR="00D40FCD">
        <w:t xml:space="preserve"> and challeng</w:t>
      </w:r>
      <w:r w:rsidR="00ED2490">
        <w:t xml:space="preserve">e they need to </w:t>
      </w:r>
      <w:r w:rsidR="0017254F">
        <w:t xml:space="preserve">grow. </w:t>
      </w:r>
      <w:r w:rsidR="006B7CF9">
        <w:t>Whether I am here tomorrow or not, my boys</w:t>
      </w:r>
      <w:r w:rsidR="009255EB">
        <w:t xml:space="preserve"> can</w:t>
      </w:r>
      <w:r w:rsidR="006B7CF9">
        <w:t xml:space="preserve"> stand firm on </w:t>
      </w:r>
      <w:r w:rsidR="002E57C6">
        <w:t>the foundation we’ve built</w:t>
      </w:r>
      <w:r w:rsidR="00A41764">
        <w:t xml:space="preserve"> together</w:t>
      </w:r>
      <w:r w:rsidR="00436C73">
        <w:t>.</w:t>
      </w:r>
      <w:r w:rsidR="007729D1">
        <w:t xml:space="preserve"> I believe </w:t>
      </w:r>
      <w:r w:rsidR="00436C73">
        <w:t xml:space="preserve">it </w:t>
      </w:r>
      <w:r w:rsidR="007729D1">
        <w:t xml:space="preserve">is strong enough to </w:t>
      </w:r>
      <w:r w:rsidR="00C762FF">
        <w:t>ensure the</w:t>
      </w:r>
      <w:r w:rsidR="00B81DA0">
        <w:t>ir</w:t>
      </w:r>
      <w:r w:rsidR="00C762FF">
        <w:t xml:space="preserve"> </w:t>
      </w:r>
      <w:r w:rsidR="00B81DA0">
        <w:t xml:space="preserve">faith </w:t>
      </w:r>
      <w:r w:rsidR="009E0A3E">
        <w:t xml:space="preserve">in the possibility of fulfilling even their wildest dreams. </w:t>
      </w:r>
    </w:p>
    <w:sectPr w:rsidR="00700767" w:rsidRPr="00D631EC" w:rsidSect="00946FC5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5C602" w14:textId="77777777" w:rsidR="00D21FAD" w:rsidRDefault="00D21FAD">
      <w:pPr>
        <w:spacing w:line="240" w:lineRule="auto"/>
      </w:pPr>
      <w:r>
        <w:separator/>
      </w:r>
    </w:p>
  </w:endnote>
  <w:endnote w:type="continuationSeparator" w:id="0">
    <w:p w14:paraId="3FA431C5" w14:textId="77777777" w:rsidR="00D21FAD" w:rsidRDefault="00D21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04C7" w14:textId="77777777" w:rsidR="00D21FAD" w:rsidRDefault="00D21FAD">
      <w:pPr>
        <w:spacing w:line="240" w:lineRule="auto"/>
      </w:pPr>
      <w:r>
        <w:separator/>
      </w:r>
    </w:p>
  </w:footnote>
  <w:footnote w:type="continuationSeparator" w:id="0">
    <w:p w14:paraId="48E2EB94" w14:textId="77777777" w:rsidR="00D21FAD" w:rsidRDefault="00D21F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6A9BE" w14:textId="6C1BEA63" w:rsidR="00E614DD" w:rsidRDefault="00946FC5">
    <w:pPr>
      <w:pStyle w:val="Header"/>
    </w:pPr>
    <w:r>
      <w:t>Little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5DDF7" w14:textId="62C69ED0" w:rsidR="00E614DD" w:rsidRDefault="005E5C9E">
    <w:pPr>
      <w:pStyle w:val="Header"/>
    </w:pPr>
    <w:r>
      <w:t>Little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F263B6C"/>
    <w:multiLevelType w:val="hybridMultilevel"/>
    <w:tmpl w:val="9E48E1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06951294">
    <w:abstractNumId w:val="9"/>
  </w:num>
  <w:num w:numId="2" w16cid:durableId="1682270512">
    <w:abstractNumId w:val="7"/>
  </w:num>
  <w:num w:numId="3" w16cid:durableId="1107508731">
    <w:abstractNumId w:val="6"/>
  </w:num>
  <w:num w:numId="4" w16cid:durableId="964582318">
    <w:abstractNumId w:val="5"/>
  </w:num>
  <w:num w:numId="5" w16cid:durableId="1832061382">
    <w:abstractNumId w:val="4"/>
  </w:num>
  <w:num w:numId="6" w16cid:durableId="537788888">
    <w:abstractNumId w:val="8"/>
  </w:num>
  <w:num w:numId="7" w16cid:durableId="1264610238">
    <w:abstractNumId w:val="3"/>
  </w:num>
  <w:num w:numId="8" w16cid:durableId="1003361450">
    <w:abstractNumId w:val="2"/>
  </w:num>
  <w:num w:numId="9" w16cid:durableId="719549029">
    <w:abstractNumId w:val="1"/>
  </w:num>
  <w:num w:numId="10" w16cid:durableId="1562717882">
    <w:abstractNumId w:val="0"/>
  </w:num>
  <w:num w:numId="11" w16cid:durableId="1991589283">
    <w:abstractNumId w:val="13"/>
  </w:num>
  <w:num w:numId="12" w16cid:durableId="886914224">
    <w:abstractNumId w:val="18"/>
  </w:num>
  <w:num w:numId="13" w16cid:durableId="596408742">
    <w:abstractNumId w:val="19"/>
  </w:num>
  <w:num w:numId="14" w16cid:durableId="23794617">
    <w:abstractNumId w:val="15"/>
  </w:num>
  <w:num w:numId="15" w16cid:durableId="279723945">
    <w:abstractNumId w:val="21"/>
  </w:num>
  <w:num w:numId="16" w16cid:durableId="569391668">
    <w:abstractNumId w:val="17"/>
  </w:num>
  <w:num w:numId="17" w16cid:durableId="748115933">
    <w:abstractNumId w:val="11"/>
  </w:num>
  <w:num w:numId="18" w16cid:durableId="2005089745">
    <w:abstractNumId w:val="10"/>
  </w:num>
  <w:num w:numId="19" w16cid:durableId="1371800300">
    <w:abstractNumId w:val="16"/>
  </w:num>
  <w:num w:numId="20" w16cid:durableId="858202925">
    <w:abstractNumId w:val="22"/>
  </w:num>
  <w:num w:numId="21" w16cid:durableId="723329887">
    <w:abstractNumId w:val="14"/>
  </w:num>
  <w:num w:numId="22" w16cid:durableId="2085831393">
    <w:abstractNumId w:val="20"/>
  </w:num>
  <w:num w:numId="23" w16cid:durableId="1956673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C9E"/>
    <w:rsid w:val="00040CBB"/>
    <w:rsid w:val="0004429F"/>
    <w:rsid w:val="000B78C8"/>
    <w:rsid w:val="000B7BF5"/>
    <w:rsid w:val="000D0E24"/>
    <w:rsid w:val="000E12BB"/>
    <w:rsid w:val="00103C7F"/>
    <w:rsid w:val="001074D3"/>
    <w:rsid w:val="00111863"/>
    <w:rsid w:val="00131C9E"/>
    <w:rsid w:val="001463B2"/>
    <w:rsid w:val="0017254F"/>
    <w:rsid w:val="001863B9"/>
    <w:rsid w:val="001D72E0"/>
    <w:rsid w:val="001F4F49"/>
    <w:rsid w:val="001F62C0"/>
    <w:rsid w:val="001F7728"/>
    <w:rsid w:val="00240B84"/>
    <w:rsid w:val="00245E02"/>
    <w:rsid w:val="002819DC"/>
    <w:rsid w:val="002B212A"/>
    <w:rsid w:val="002C26EE"/>
    <w:rsid w:val="002D0343"/>
    <w:rsid w:val="002E57C6"/>
    <w:rsid w:val="00323E1B"/>
    <w:rsid w:val="00323F3C"/>
    <w:rsid w:val="00353B66"/>
    <w:rsid w:val="00375ED5"/>
    <w:rsid w:val="003A32D3"/>
    <w:rsid w:val="003E3129"/>
    <w:rsid w:val="00430885"/>
    <w:rsid w:val="00436C73"/>
    <w:rsid w:val="004A2675"/>
    <w:rsid w:val="004F7139"/>
    <w:rsid w:val="00522A71"/>
    <w:rsid w:val="005259BA"/>
    <w:rsid w:val="00572181"/>
    <w:rsid w:val="0058365D"/>
    <w:rsid w:val="005E5C9E"/>
    <w:rsid w:val="00634E1D"/>
    <w:rsid w:val="006511CC"/>
    <w:rsid w:val="00691EC1"/>
    <w:rsid w:val="006B7CF9"/>
    <w:rsid w:val="006D4764"/>
    <w:rsid w:val="006F43F5"/>
    <w:rsid w:val="00700767"/>
    <w:rsid w:val="00704DE0"/>
    <w:rsid w:val="007121B6"/>
    <w:rsid w:val="007729D1"/>
    <w:rsid w:val="007A4A6B"/>
    <w:rsid w:val="007C53FB"/>
    <w:rsid w:val="007E6884"/>
    <w:rsid w:val="007F1AC9"/>
    <w:rsid w:val="0080669C"/>
    <w:rsid w:val="00884E59"/>
    <w:rsid w:val="008A00ED"/>
    <w:rsid w:val="008B6C60"/>
    <w:rsid w:val="008B7D18"/>
    <w:rsid w:val="008F1F97"/>
    <w:rsid w:val="008F4052"/>
    <w:rsid w:val="009255EB"/>
    <w:rsid w:val="00946FC5"/>
    <w:rsid w:val="00995895"/>
    <w:rsid w:val="009A024D"/>
    <w:rsid w:val="009D4EB3"/>
    <w:rsid w:val="009E0A3E"/>
    <w:rsid w:val="00A3380A"/>
    <w:rsid w:val="00A36427"/>
    <w:rsid w:val="00A41764"/>
    <w:rsid w:val="00A82278"/>
    <w:rsid w:val="00A90B81"/>
    <w:rsid w:val="00AB678D"/>
    <w:rsid w:val="00AC723D"/>
    <w:rsid w:val="00B13D1B"/>
    <w:rsid w:val="00B57861"/>
    <w:rsid w:val="00B62DB4"/>
    <w:rsid w:val="00B818DF"/>
    <w:rsid w:val="00B81DA0"/>
    <w:rsid w:val="00BF1CAA"/>
    <w:rsid w:val="00C05699"/>
    <w:rsid w:val="00C40BA3"/>
    <w:rsid w:val="00C762FF"/>
    <w:rsid w:val="00C81297"/>
    <w:rsid w:val="00C852D4"/>
    <w:rsid w:val="00D167A8"/>
    <w:rsid w:val="00D21FAD"/>
    <w:rsid w:val="00D40FCD"/>
    <w:rsid w:val="00D52117"/>
    <w:rsid w:val="00D60DB9"/>
    <w:rsid w:val="00D631EC"/>
    <w:rsid w:val="00D76FBE"/>
    <w:rsid w:val="00D8724F"/>
    <w:rsid w:val="00DB0D39"/>
    <w:rsid w:val="00DC0E66"/>
    <w:rsid w:val="00DE53B7"/>
    <w:rsid w:val="00DF3D17"/>
    <w:rsid w:val="00E14005"/>
    <w:rsid w:val="00E15773"/>
    <w:rsid w:val="00E30A11"/>
    <w:rsid w:val="00E614DD"/>
    <w:rsid w:val="00E63339"/>
    <w:rsid w:val="00E70077"/>
    <w:rsid w:val="00EC7D0D"/>
    <w:rsid w:val="00ED2490"/>
    <w:rsid w:val="00EE708C"/>
    <w:rsid w:val="00F46297"/>
    <w:rsid w:val="00F64C67"/>
    <w:rsid w:val="00F9444C"/>
    <w:rsid w:val="00FA161B"/>
    <w:rsid w:val="00FB6B72"/>
    <w:rsid w:val="00F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8E123"/>
  <w15:chartTrackingRefBased/>
  <w15:docId w15:val="{C164F833-72B4-47CC-BB88-7225095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7E6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0D401F-BE0B-4CC3-9B61-D866FAF7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102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Little</dc:creator>
  <cp:keywords/>
  <dc:description/>
  <cp:lastModifiedBy>Tanya Little</cp:lastModifiedBy>
  <cp:revision>85</cp:revision>
  <dcterms:created xsi:type="dcterms:W3CDTF">2023-01-24T05:40:00Z</dcterms:created>
  <dcterms:modified xsi:type="dcterms:W3CDTF">2023-01-31T05:29:00Z</dcterms:modified>
  <cp:version/>
</cp:coreProperties>
</file>